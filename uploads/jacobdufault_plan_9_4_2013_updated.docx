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FA99B" w14:textId="0C701686" w:rsidR="00E808C2" w:rsidRDefault="00561E76" w:rsidP="00E808C2">
      <w:pPr>
        <w:pStyle w:val="Heading1"/>
      </w:pPr>
      <w:r>
        <w:t>Better Tower Defense</w:t>
      </w:r>
      <w:bookmarkStart w:id="0" w:name="_GoBack"/>
      <w:bookmarkEnd w:id="0"/>
    </w:p>
    <w:p w14:paraId="0883584B" w14:textId="3D127B97" w:rsidR="00E808C2" w:rsidRDefault="00D97AEC" w:rsidP="00E808C2">
      <w:r>
        <w:t xml:space="preserve">Student: </w:t>
      </w:r>
      <w:r w:rsidR="00E808C2">
        <w:t>Jacob Dufault</w:t>
      </w:r>
      <w:r>
        <w:t xml:space="preserve"> (</w:t>
      </w:r>
      <w:hyperlink r:id="rId9" w:history="1">
        <w:r w:rsidR="00283B16" w:rsidRPr="000207E2">
          <w:rPr>
            <w:rStyle w:val="Hyperlink"/>
          </w:rPr>
          <w:t>jacobdufault@gmail.com</w:t>
        </w:r>
      </w:hyperlink>
      <w:r>
        <w:t>)</w:t>
      </w:r>
    </w:p>
    <w:p w14:paraId="6CCF4DEA" w14:textId="7248A288" w:rsidR="00283B16" w:rsidRDefault="00283B16" w:rsidP="00E808C2">
      <w:r>
        <w:t>Faculty sponsor: Professor Bernhard</w:t>
      </w:r>
    </w:p>
    <w:p w14:paraId="51F43776" w14:textId="77777777" w:rsidR="00E808C2" w:rsidRDefault="00E808C2" w:rsidP="00E808C2">
      <w:pPr>
        <w:pStyle w:val="Heading1"/>
      </w:pPr>
      <w:r>
        <w:t>Project Goals</w:t>
      </w:r>
    </w:p>
    <w:p w14:paraId="3AD78256" w14:textId="6AC7E755" w:rsidR="00FB4808" w:rsidRDefault="00DF5322" w:rsidP="00185FCA">
      <w:r>
        <w:t xml:space="preserve">This is a tower defense game that will focus on excellent multiplayer, though there will </w:t>
      </w:r>
      <w:r w:rsidR="00E1287D">
        <w:t>also be</w:t>
      </w:r>
      <w:r>
        <w:t xml:space="preserve"> a well-developed campaign. There are a large number of innovations within the tower-defense genre, some new to games as a whole and some pulled from other game genres.</w:t>
      </w:r>
      <w:r w:rsidR="00FB4808">
        <w:t xml:space="preserve"> Some of the major innovations are as follows:</w:t>
      </w:r>
    </w:p>
    <w:p w14:paraId="2B0E9DC9" w14:textId="51D78933" w:rsidR="00FB4808" w:rsidRDefault="00FB4808" w:rsidP="00185FCA">
      <w:r>
        <w:t xml:space="preserve">One of major problems with tower defense games involves </w:t>
      </w:r>
      <w:r w:rsidR="00561E76">
        <w:t>quickly overpowering content; the player gets bored as the game takes five or six turns to catch up with player’s progress</w:t>
      </w:r>
      <w:r>
        <w:t>. A new dynamic difficulty system will be implemented where the engine automatically scales the difficulty of the content depending on how well the player does.</w:t>
      </w:r>
    </w:p>
    <w:p w14:paraId="273D42AB" w14:textId="5D295802" w:rsidR="00FB4808" w:rsidRDefault="00FB4808" w:rsidP="00185FCA">
      <w:r>
        <w:t xml:space="preserve">Another area of concern in traditional tower defense games concerns the resource system, where resources are gathered via killing enemies. This has issues in multiplayer (particularly where </w:t>
      </w:r>
      <w:r w:rsidR="00F21E67">
        <w:t>one player grows more and more powerful until they are the only one that can kill enemies</w:t>
      </w:r>
      <w:r>
        <w:t>). An economic system where the player manages an economy is proposed. This additionally gives the player more to do when killing waves.</w:t>
      </w:r>
    </w:p>
    <w:p w14:paraId="3908B568" w14:textId="5A4701AB" w:rsidR="00FB4808" w:rsidRDefault="00FB4808" w:rsidP="00185FCA">
      <w:r>
        <w:t>Significant strategic</w:t>
      </w:r>
      <w:r w:rsidRPr="00FB4808">
        <w:t xml:space="preserve"> </w:t>
      </w:r>
      <w:r>
        <w:t>depth is provided through the effect system, which allows for “effects”, such as burning or freezing, to be applied to entities. The strategy arises because effects in dependent upon one another to determine their effect on the object, whereas the classic solution is that they are independent.</w:t>
      </w:r>
    </w:p>
    <w:p w14:paraId="5C2388E1" w14:textId="611330DE" w:rsidR="00FB4808" w:rsidRDefault="00FB4808" w:rsidP="00185FCA">
      <w:r>
        <w:t>The entity representation within the engine be a novel implementation. High level benefits of this system include simple parallelization, removal of the update order problem, and removal of event dispatching.</w:t>
      </w:r>
    </w:p>
    <w:p w14:paraId="2D05BA34" w14:textId="77777777" w:rsidR="00E808C2" w:rsidRDefault="00E808C2" w:rsidP="00E808C2">
      <w:pPr>
        <w:pStyle w:val="Heading1"/>
      </w:pPr>
      <w:r>
        <w:lastRenderedPageBreak/>
        <w:t>Motivation</w:t>
      </w:r>
    </w:p>
    <w:p w14:paraId="2CE80499" w14:textId="4C0CA653" w:rsidR="00DF5322" w:rsidRDefault="00DF5322" w:rsidP="00E808C2">
      <w:r>
        <w:t xml:space="preserve">Games present a challenging senior project. The ultimate goal of the project is to create a modern but </w:t>
      </w:r>
      <w:r>
        <w:rPr>
          <w:i/>
        </w:rPr>
        <w:t>fun</w:t>
      </w:r>
      <w:r>
        <w:t xml:space="preserve"> tower defense game. Novel implementation techniques are pioneered along with cross-genre gameplay idea integration. This project should bring a fresh look onto the tower defense genre.</w:t>
      </w:r>
    </w:p>
    <w:p w14:paraId="570EAC70" w14:textId="77777777" w:rsidR="00E808C2" w:rsidRDefault="00E808C2" w:rsidP="00E808C2">
      <w:pPr>
        <w:pStyle w:val="Heading1"/>
      </w:pPr>
      <w:r>
        <w:t>Technical Challenges</w:t>
      </w:r>
    </w:p>
    <w:p w14:paraId="270A192A" w14:textId="2EFABA22" w:rsidR="00DF5322" w:rsidRDefault="00DF5322" w:rsidP="00DF5322">
      <w:r>
        <w:t>The tower defense genre was chosen for technical reasons; it should be reasonable to implement as compared to an RTS / FPS / RPG within the senior project timeframe. Compared to an RTS, tower defense games have a number of technical simplifications; path finding can be a simple A* implementation (though locomotion will remain the same), the number of units is relatively lower (a couple hundred at</w:t>
      </w:r>
      <w:r w:rsidR="00F21E67">
        <w:t xml:space="preserve"> absolute</w:t>
      </w:r>
      <w:r>
        <w:t xml:space="preserve"> most)</w:t>
      </w:r>
      <w:r w:rsidR="00F21E67">
        <w:t>, and the AI is significantly simpler, among other simplifications</w:t>
      </w:r>
      <w:r>
        <w:t>. However, there are still some technical issues, such as the need for a lock-step networking model.</w:t>
      </w:r>
    </w:p>
    <w:p w14:paraId="76D7D593" w14:textId="77777777" w:rsidR="00490E17" w:rsidRDefault="00E808C2" w:rsidP="00502F29">
      <w:pPr>
        <w:pStyle w:val="Heading2"/>
      </w:pPr>
      <w:r>
        <w:t>Dynamic Difficulty</w:t>
      </w:r>
    </w:p>
    <w:p w14:paraId="61858F47" w14:textId="2BD094B8" w:rsidR="00711F3D" w:rsidRDefault="00E56E85" w:rsidP="006065CC">
      <w:r>
        <w:t>W</w:t>
      </w:r>
      <w:r w:rsidR="00E808C2">
        <w:t>hen playing a tower defense game,</w:t>
      </w:r>
      <w:r w:rsidR="00711F3D">
        <w:t xml:space="preserve"> the player can</w:t>
      </w:r>
      <w:r w:rsidR="00E808C2">
        <w:t xml:space="preserve"> create a very efficient setup of towers that simply outpaces the difficulty of the waves. Due to the static nature of how waves are defined, such as spawn 10 monsters, then 15, then 20, other tower-defense games do not respond well to this situation.</w:t>
      </w:r>
    </w:p>
    <w:p w14:paraId="5BD685E9" w14:textId="551B49FC" w:rsidR="00711F3D" w:rsidRDefault="006065CC" w:rsidP="006065CC">
      <w:r>
        <w:t>I</w:t>
      </w:r>
      <w:r w:rsidR="00E808C2">
        <w:t xml:space="preserve">nstead, a “dynamic difficulty” system for waves can be implemented. The level will </w:t>
      </w:r>
      <w:r w:rsidR="00711F3D">
        <w:t xml:space="preserve">contain the classic setup for </w:t>
      </w:r>
      <w:r w:rsidR="00711F3D" w:rsidRPr="00490E17">
        <w:t>spawning</w:t>
      </w:r>
      <w:r w:rsidR="00711F3D">
        <w:t xml:space="preserve"> monsters, but based on analyzing gameplay the game can adapt and dynamically increase difficulty. Some potential methods for doing analysis are presented as follows:</w:t>
      </w:r>
    </w:p>
    <w:p w14:paraId="4FDC23CB" w14:textId="77777777" w:rsidR="00711F3D" w:rsidRDefault="00711F3D" w:rsidP="00711F3D">
      <w:pPr>
        <w:pStyle w:val="ListParagraph"/>
        <w:numPr>
          <w:ilvl w:val="0"/>
          <w:numId w:val="1"/>
        </w:numPr>
      </w:pPr>
      <w:r>
        <w:t>average enemy health</w:t>
      </w:r>
    </w:p>
    <w:p w14:paraId="4B560F04" w14:textId="77777777" w:rsidR="00711F3D" w:rsidRDefault="00711F3D" w:rsidP="00711F3D">
      <w:pPr>
        <w:pStyle w:val="ListParagraph"/>
        <w:numPr>
          <w:ilvl w:val="0"/>
          <w:numId w:val="1"/>
        </w:numPr>
      </w:pPr>
      <w:r>
        <w:t>average enemy health variance</w:t>
      </w:r>
    </w:p>
    <w:p w14:paraId="3F8AF85A" w14:textId="77777777" w:rsidR="00711F3D" w:rsidRDefault="00711F3D" w:rsidP="00711F3D">
      <w:pPr>
        <w:pStyle w:val="ListParagraph"/>
        <w:numPr>
          <w:ilvl w:val="0"/>
          <w:numId w:val="1"/>
        </w:numPr>
      </w:pPr>
      <w:r>
        <w:t>average enemy lifespan</w:t>
      </w:r>
    </w:p>
    <w:p w14:paraId="51665DC0" w14:textId="77777777" w:rsidR="00711F3D" w:rsidRDefault="00711F3D" w:rsidP="00711F3D">
      <w:pPr>
        <w:pStyle w:val="ListParagraph"/>
        <w:numPr>
          <w:ilvl w:val="0"/>
          <w:numId w:val="1"/>
        </w:numPr>
      </w:pPr>
      <w:r>
        <w:t>average enemy clustering</w:t>
      </w:r>
    </w:p>
    <w:p w14:paraId="5F276C69" w14:textId="77777777" w:rsidR="00711F3D" w:rsidRDefault="00711F3D" w:rsidP="00711F3D">
      <w:pPr>
        <w:pStyle w:val="ListParagraph"/>
        <w:numPr>
          <w:ilvl w:val="0"/>
          <w:numId w:val="1"/>
        </w:numPr>
      </w:pPr>
      <w:r>
        <w:t>average income and wealth</w:t>
      </w:r>
    </w:p>
    <w:p w14:paraId="0676D3EF" w14:textId="77777777" w:rsidR="00711F3D" w:rsidRDefault="00711F3D" w:rsidP="00711F3D">
      <w:pPr>
        <w:pStyle w:val="ListParagraph"/>
        <w:numPr>
          <w:ilvl w:val="0"/>
          <w:numId w:val="1"/>
        </w:numPr>
      </w:pPr>
      <w:r>
        <w:t>total number of towers</w:t>
      </w:r>
    </w:p>
    <w:p w14:paraId="3D5F647D" w14:textId="2B1A7456" w:rsidR="00490E17" w:rsidRDefault="00711F3D" w:rsidP="00711F3D">
      <w:r>
        <w:lastRenderedPageBreak/>
        <w:t>The dynamic difficulty system will not decrease difficulty, as this can be easily abused.  For example, the user could have trouble with a mission</w:t>
      </w:r>
      <w:r w:rsidR="00E67273">
        <w:t>. The user wants to win quickly and knows about the dynamic difficulty system; he/she wants to decrease difficulty, so they do poorly</w:t>
      </w:r>
      <w:r>
        <w:t xml:space="preserve"> in the first few waves, which will cause the difficulty to go down – there will be no challenge to the user.</w:t>
      </w:r>
      <w:r w:rsidR="00E67273">
        <w:t xml:space="preserve"> This removes the required element of strategy from the game.</w:t>
      </w:r>
    </w:p>
    <w:p w14:paraId="1C9EB8A8" w14:textId="37C433B6" w:rsidR="00E808C2" w:rsidRDefault="00322401" w:rsidP="00502F29">
      <w:pPr>
        <w:pStyle w:val="Heading2"/>
      </w:pPr>
      <w:r>
        <w:t>Resource System</w:t>
      </w:r>
    </w:p>
    <w:p w14:paraId="74531EE0" w14:textId="3AAD8FA4" w:rsidR="00F47A3B" w:rsidRPr="00F47A3B" w:rsidRDefault="00F47A3B" w:rsidP="00F47A3B">
      <w:r>
        <w:t>After having placed towers, the user is essentially forced to slowly watch the action unfold and make minor variations to their tower layout. In effect, this is an extremely boring part of tower defense games. The resource system is novel in that it gives the player something to do during this phase of gameplay.</w:t>
      </w:r>
    </w:p>
    <w:p w14:paraId="148E5C3F" w14:textId="77777777" w:rsidR="00F47A3B" w:rsidRDefault="00F47A3B" w:rsidP="00322401">
      <w:r>
        <w:t xml:space="preserve">Fundamentally, resources are used when the player builds towers and sends units at the enemy. However, how does the user acquire resources? In a classic tower defense game, the user acquires them via killing enemies. This has a number of problems, most important of which is a snowball effect in multiplayer when one teammate starts killing more units than the other players; he/she will then gain more resources, letting him get better towers, kill </w:t>
      </w:r>
      <w:r>
        <w:rPr>
          <w:i/>
        </w:rPr>
        <w:t>even more</w:t>
      </w:r>
      <w:r>
        <w:t xml:space="preserve"> units, ….</w:t>
      </w:r>
    </w:p>
    <w:p w14:paraId="6F13B5D6" w14:textId="7663B469" w:rsidR="00F47A3B" w:rsidRDefault="00F47A3B" w:rsidP="00322401">
      <w:r>
        <w:t xml:space="preserve">In response, resources will be acquired via a simulated economy that the player manipulates. The player will have a “base” of sorts which they will build; for example, they will build a farming system to support a population and a set of houses; next, they will build a marketplace to foster trade, and finally a castle to increase worker effectiveness, just as an example. </w:t>
      </w:r>
      <w:r w:rsidR="00F21E67">
        <w:t xml:space="preserve">Depending on time constraints and implementation details, this system can even modify gameplay itself, for example, how frequently powers are allocated. </w:t>
      </w:r>
      <w:r>
        <w:t xml:space="preserve">While monsters are being killed the player will manage this system. </w:t>
      </w:r>
    </w:p>
    <w:p w14:paraId="7D7209F2" w14:textId="654F878F" w:rsidR="00EC3DB2" w:rsidRDefault="00DD32C4" w:rsidP="00502F29">
      <w:pPr>
        <w:pStyle w:val="Heading2"/>
      </w:pPr>
      <w:r>
        <w:t>Effect System</w:t>
      </w:r>
    </w:p>
    <w:p w14:paraId="77FE99EF" w14:textId="5FAE3DC5" w:rsidR="00DD32C4" w:rsidRDefault="00DD32C4" w:rsidP="00DD32C4">
      <w:r>
        <w:t xml:space="preserve">Effects are used to modify the state of entities within the world. For example, there can be a SlowEffect which reduces </w:t>
      </w:r>
      <w:r>
        <w:lastRenderedPageBreak/>
        <w:t>the speed of an Entity. However, this is not the novel portion of the effect system.</w:t>
      </w:r>
    </w:p>
    <w:p w14:paraId="30FC7200" w14:textId="7B486466" w:rsidR="00DD32C4" w:rsidRDefault="00DD32C4" w:rsidP="00DD32C4">
      <w:r>
        <w:t>Towers interact with enemies only through effects. For example, a tower applies a “Burn” effect to an object. When the burn effect is active by itself, it reduces the health of the entity by a couple percent. However, the user has another tower placed which applied a frost effect which is meant to slow down the enemy. When this tower attacks, the frost effect is applied but an object cannot both be burning and frozen, so the effects cancel each other out.</w:t>
      </w:r>
      <w:r w:rsidR="00EA1C06">
        <w:t xml:space="preserve"> The end result is that the frost effect canceled out the burning effect – the enemy is unaffected by either tower.</w:t>
      </w:r>
    </w:p>
    <w:p w14:paraId="6A0D2A3C" w14:textId="06343315" w:rsidR="00F21E67" w:rsidRPr="00DD32C4" w:rsidRDefault="00F21E67" w:rsidP="00DD32C4">
      <w:r>
        <w:t xml:space="preserve">To reiterate, the action that the effects execute on the target object are </w:t>
      </w:r>
      <w:r>
        <w:rPr>
          <w:i/>
        </w:rPr>
        <w:t>dependent</w:t>
      </w:r>
      <w:r>
        <w:t xml:space="preserve"> upon the other effects that are active on the target object.</w:t>
      </w:r>
    </w:p>
    <w:p w14:paraId="636D1448" w14:textId="6BCBEA8C" w:rsidR="00EC3DB2" w:rsidRPr="00EC3DB2" w:rsidRDefault="00502F29" w:rsidP="00502F29">
      <w:pPr>
        <w:pStyle w:val="Heading2"/>
      </w:pPr>
      <w:r>
        <w:t>Powers</w:t>
      </w:r>
    </w:p>
    <w:p w14:paraId="04BDEEA1" w14:textId="77323DE7" w:rsidR="00F21880" w:rsidRDefault="00F21880" w:rsidP="00F21880">
      <w:r>
        <w:t>One of the annoying mechanics with tower defense games are “leaks”; when you kill all but one unit in a wave. This problem is inherit within the game itself, but mechanics can be designed to make this an enjoyable (and not a frustrating) part of the game.</w:t>
      </w:r>
    </w:p>
    <w:p w14:paraId="5900B999" w14:textId="1DC23011" w:rsidR="009C3325" w:rsidRDefault="00F21880" w:rsidP="00F21880">
      <w:r>
        <w:t xml:space="preserve">The user will have “powers” that they can invoke. For example, they can use some money to apply a burn power that applies </w:t>
      </w:r>
      <w:r w:rsidR="00185FCA">
        <w:t>a burn effect to a single enemy, or an oil power which causes oil to spill over a region of terrain; each enemy that passes through that region then has the oil effect applied to it.</w:t>
      </w:r>
    </w:p>
    <w:p w14:paraId="1B985F82" w14:textId="62C550FA" w:rsidR="00F21E67" w:rsidRDefault="00F21E67" w:rsidP="00F21880">
      <w:r>
        <w:t>These powers can then be used to deal with leaks without forcing the user to disrupt their tower building strategy.</w:t>
      </w:r>
    </w:p>
    <w:p w14:paraId="01D33968" w14:textId="77777777" w:rsidR="00EA1C06" w:rsidRDefault="00EA1C06" w:rsidP="00EA1C06">
      <w:pPr>
        <w:pStyle w:val="Heading2"/>
      </w:pPr>
      <w:r>
        <w:t>Entity System (novel implementation)</w:t>
      </w:r>
    </w:p>
    <w:p w14:paraId="1F4DF412" w14:textId="77777777" w:rsidR="00EA1C06" w:rsidRDefault="00EA1C06" w:rsidP="00EA1C06">
      <w:r>
        <w:t>The gaming industry is currently in the middle of an engine design shift towards component-based entities versus the more traditional inheritance based entity system. The key difference here is that component-based entities are composition based while inheritance based entity systems are inheritance based.</w:t>
      </w:r>
    </w:p>
    <w:p w14:paraId="0C990D3E" w14:textId="2FB030ED" w:rsidR="00EA1C06" w:rsidRDefault="00EA1C06" w:rsidP="00EA1C06">
      <w:r>
        <w:lastRenderedPageBreak/>
        <w:t xml:space="preserve">However, the gaming industry has not gone far enough: there are many more innovations awaiting in this design. </w:t>
      </w:r>
      <w:r>
        <w:rPr>
          <w:i/>
        </w:rPr>
        <w:t>Artemis</w:t>
      </w:r>
      <w:r>
        <w:t xml:space="preserve"> is a pioneering entity system which extends the entity-component system to an entity-component-system model; entities are still just collections of components, but components no longer contain any logic within them. Instead, systems now contain logic and operate upon sets of components which contain a certain required </w:t>
      </w:r>
      <w:r w:rsidR="00F21E67">
        <w:t>set</w:t>
      </w:r>
      <w:r>
        <w:t xml:space="preserve"> of components.</w:t>
      </w:r>
    </w:p>
    <w:p w14:paraId="669DBE91" w14:textId="77777777" w:rsidR="00EA1C06" w:rsidRDefault="00EA1C06" w:rsidP="00EA1C06">
      <w:r>
        <w:rPr>
          <w:i/>
        </w:rPr>
        <w:t>Artemis</w:t>
      </w:r>
      <w:r>
        <w:t xml:space="preserve"> provides a much more powerful model, but even it does not go far enough. </w:t>
      </w:r>
      <w:r>
        <w:rPr>
          <w:i/>
        </w:rPr>
        <w:t>Artemis</w:t>
      </w:r>
      <w:r>
        <w:t xml:space="preserve"> does not solve the “update order” problem; that is, the world can end in a different state depending on the order that systems are updated in. This is a problem for concurrency – systems (which do almost all of the work in game (excluding rendering, which is already on another thread)) cannot be automatically parallelized to different CPU cores, or if it is parallelized, it has to be </w:t>
      </w:r>
      <w:r>
        <w:rPr>
          <w:i/>
        </w:rPr>
        <w:t xml:space="preserve">extremely </w:t>
      </w:r>
      <w:r>
        <w:t xml:space="preserve">carefully managed. For clarity, this is a problem for concurrency because of the lock-step networking model: simulations on all computers have to be </w:t>
      </w:r>
      <w:r>
        <w:rPr>
          <w:i/>
        </w:rPr>
        <w:t>identical</w:t>
      </w:r>
      <w:r>
        <w:t xml:space="preserve">. </w:t>
      </w:r>
    </w:p>
    <w:p w14:paraId="4CA49F9C" w14:textId="09960030" w:rsidR="00EA1C06" w:rsidRPr="00A407AE" w:rsidRDefault="00EA1C06" w:rsidP="00EA1C06">
      <w:r>
        <w:t xml:space="preserve">An addition taken from functional programming is applied to </w:t>
      </w:r>
      <w:r>
        <w:rPr>
          <w:i/>
        </w:rPr>
        <w:t>Artemis.</w:t>
      </w:r>
      <w:r>
        <w:t xml:space="preserve"> Systems are viewed as state transformation functions which map one state of the game to the next state; they do not directly modify the current game state (which means that the order in which they are applied does not matter). The two most recent game states are stored and systems can listen for differences between them. This completely removes the need for Events within the game; for example, a common event type is a “Position update”; instead, a system can just request to be notified when the state of the position component has changed and will then have access to both the previous and the current position, automatically with no additional code required from the position component. Further, objects which modify the position are completely oblivious to this dependency between the system and the position, increasing decoupling and decreasing required code </w:t>
      </w:r>
      <w:r w:rsidRPr="00A10EC0">
        <w:t>maintenance</w:t>
      </w:r>
      <w:r>
        <w:t>.</w:t>
      </w:r>
    </w:p>
    <w:p w14:paraId="101ED3C9" w14:textId="77777777" w:rsidR="00E808C2" w:rsidRDefault="00E808C2" w:rsidP="00E808C2">
      <w:pPr>
        <w:pStyle w:val="Heading1"/>
      </w:pPr>
      <w:r>
        <w:lastRenderedPageBreak/>
        <w:t>Milestones</w:t>
      </w:r>
    </w:p>
    <w:p w14:paraId="0E21D6A7" w14:textId="349D7AE5" w:rsidR="00F35F10" w:rsidRDefault="00F35F10" w:rsidP="00F35F10">
      <w:r>
        <w:t>By the third milestone a rough outline of the game will be complete. There will be little content but most of the major systems will have working (but perhaps incomplete) implementations. The second semester will be used for polish and content generation. Content generation will find issues with the implementations, which will cause refactoring and rewriting. Dynamic difficulty will be done in the second semester.</w:t>
      </w:r>
    </w:p>
    <w:p w14:paraId="35AFCECE" w14:textId="3EFF077D" w:rsidR="00F35F10" w:rsidRPr="00F35F10" w:rsidRDefault="00F35F10" w:rsidP="00F35F10">
      <w:r>
        <w:t>In short, the first semester is going to be engine work while the second semester is going to be about content generation.</w:t>
      </w:r>
    </w:p>
    <w:p w14:paraId="1668381D" w14:textId="77777777" w:rsidR="00E808C2" w:rsidRDefault="00E808C2" w:rsidP="00E808C2">
      <w:pPr>
        <w:pStyle w:val="Heading2"/>
      </w:pPr>
      <w:r>
        <w:t>1 (September 30</w:t>
      </w:r>
      <w:r w:rsidRPr="00E808C2">
        <w:rPr>
          <w:vertAlign w:val="superscript"/>
        </w:rPr>
        <w:t>th</w:t>
      </w:r>
      <w:r>
        <w:t>)</w:t>
      </w:r>
    </w:p>
    <w:p w14:paraId="5A91EC8E" w14:textId="2840067A" w:rsidR="00EA1C06" w:rsidRDefault="00EA1C06" w:rsidP="00EA1C06">
      <w:pPr>
        <w:pStyle w:val="ListParagraph"/>
        <w:numPr>
          <w:ilvl w:val="0"/>
          <w:numId w:val="3"/>
        </w:numPr>
      </w:pPr>
      <w:r>
        <w:t>Requirements Document</w:t>
      </w:r>
    </w:p>
    <w:p w14:paraId="3594CB17" w14:textId="0CC9F85B" w:rsidR="00EA1C06" w:rsidRDefault="00EA1C06" w:rsidP="00EA1C06">
      <w:pPr>
        <w:pStyle w:val="ListParagraph"/>
        <w:numPr>
          <w:ilvl w:val="0"/>
          <w:numId w:val="3"/>
        </w:numPr>
      </w:pPr>
      <w:r>
        <w:t>Design Document</w:t>
      </w:r>
    </w:p>
    <w:p w14:paraId="0AE36631" w14:textId="1E0653A5" w:rsidR="00EA1C06" w:rsidRDefault="00EA1C06" w:rsidP="00EA1C06">
      <w:pPr>
        <w:pStyle w:val="ListParagraph"/>
        <w:numPr>
          <w:ilvl w:val="0"/>
          <w:numId w:val="3"/>
        </w:numPr>
      </w:pPr>
      <w:r>
        <w:t>Test Plan</w:t>
      </w:r>
    </w:p>
    <w:p w14:paraId="14D72DD7" w14:textId="5B47C2D6" w:rsidR="00BD751C" w:rsidRDefault="00BD751C" w:rsidP="00EA1C06">
      <w:pPr>
        <w:pStyle w:val="ListParagraph"/>
        <w:numPr>
          <w:ilvl w:val="0"/>
          <w:numId w:val="3"/>
        </w:numPr>
      </w:pPr>
      <w:r>
        <w:t>Implement Entity system</w:t>
      </w:r>
    </w:p>
    <w:p w14:paraId="7C556FAF" w14:textId="24804EE4" w:rsidR="0091772B" w:rsidRDefault="0091772B" w:rsidP="00EA1C06">
      <w:pPr>
        <w:pStyle w:val="ListParagraph"/>
        <w:numPr>
          <w:ilvl w:val="0"/>
          <w:numId w:val="3"/>
        </w:numPr>
      </w:pPr>
      <w:r>
        <w:t>Implement networking model; local host discovery and connection</w:t>
      </w:r>
      <w:r w:rsidR="005473F4">
        <w:t>; connect to arbitrary IP address</w:t>
      </w:r>
    </w:p>
    <w:p w14:paraId="0DFEB5ED" w14:textId="365B4564" w:rsidR="000A5910" w:rsidRPr="00EA1C06" w:rsidRDefault="000A5910" w:rsidP="000A5910">
      <w:pPr>
        <w:pStyle w:val="ListParagraph"/>
        <w:numPr>
          <w:ilvl w:val="0"/>
          <w:numId w:val="3"/>
        </w:numPr>
      </w:pPr>
      <w:r>
        <w:t>Implement unit spawning and waves</w:t>
      </w:r>
    </w:p>
    <w:p w14:paraId="31ACBF87" w14:textId="3D7D1A15" w:rsidR="0091772B" w:rsidRDefault="00E808C2" w:rsidP="0091772B">
      <w:pPr>
        <w:pStyle w:val="Heading2"/>
      </w:pPr>
      <w:r>
        <w:t>2 (October 28</w:t>
      </w:r>
      <w:r w:rsidRPr="00E808C2">
        <w:rPr>
          <w:vertAlign w:val="superscript"/>
        </w:rPr>
        <w:t>th</w:t>
      </w:r>
      <w:r>
        <w:t>)</w:t>
      </w:r>
    </w:p>
    <w:p w14:paraId="3A875BBD" w14:textId="77777777" w:rsidR="005473F4" w:rsidRPr="0091772B" w:rsidRDefault="005473F4" w:rsidP="005473F4">
      <w:pPr>
        <w:pStyle w:val="ListParagraph"/>
        <w:numPr>
          <w:ilvl w:val="0"/>
          <w:numId w:val="6"/>
        </w:numPr>
      </w:pPr>
      <w:r>
        <w:t>Implement locomotion</w:t>
      </w:r>
    </w:p>
    <w:p w14:paraId="57456B6F" w14:textId="05E37CC0" w:rsidR="005473F4" w:rsidRDefault="005473F4" w:rsidP="005473F4">
      <w:pPr>
        <w:pStyle w:val="ListParagraph"/>
        <w:numPr>
          <w:ilvl w:val="0"/>
          <w:numId w:val="6"/>
        </w:numPr>
      </w:pPr>
      <w:r>
        <w:t>Implement effects</w:t>
      </w:r>
    </w:p>
    <w:p w14:paraId="6F96C3D4" w14:textId="16A197E6" w:rsidR="005473F4" w:rsidRDefault="005473F4" w:rsidP="005473F4">
      <w:pPr>
        <w:pStyle w:val="ListParagraph"/>
        <w:numPr>
          <w:ilvl w:val="0"/>
          <w:numId w:val="6"/>
        </w:numPr>
      </w:pPr>
      <w:r>
        <w:t>Implement building placement; tower definitions</w:t>
      </w:r>
    </w:p>
    <w:p w14:paraId="02946FF3" w14:textId="77777777" w:rsidR="00E808C2" w:rsidRDefault="00E808C2" w:rsidP="00E808C2">
      <w:pPr>
        <w:pStyle w:val="Heading2"/>
      </w:pPr>
      <w:r>
        <w:t>3 (November 25</w:t>
      </w:r>
      <w:r w:rsidRPr="00E808C2">
        <w:rPr>
          <w:vertAlign w:val="superscript"/>
        </w:rPr>
        <w:t>th</w:t>
      </w:r>
      <w:r>
        <w:t>)</w:t>
      </w:r>
    </w:p>
    <w:p w14:paraId="50529ECF" w14:textId="7AF3A1E5" w:rsidR="005473F4" w:rsidRDefault="005473F4" w:rsidP="005473F4">
      <w:pPr>
        <w:pStyle w:val="ListParagraph"/>
        <w:numPr>
          <w:ilvl w:val="0"/>
          <w:numId w:val="7"/>
        </w:numPr>
      </w:pPr>
      <w:r>
        <w:t>Implement resource system</w:t>
      </w:r>
    </w:p>
    <w:p w14:paraId="1C9BE23D" w14:textId="432727CA" w:rsidR="00F35F10" w:rsidRDefault="00F35F10" w:rsidP="005473F4">
      <w:pPr>
        <w:pStyle w:val="ListParagraph"/>
        <w:numPr>
          <w:ilvl w:val="0"/>
          <w:numId w:val="7"/>
        </w:numPr>
      </w:pPr>
      <w:r>
        <w:t>Implement power system</w:t>
      </w:r>
      <w:r w:rsidR="00F21E67">
        <w:t xml:space="preserve"> (ties into the effect system)</w:t>
      </w:r>
    </w:p>
    <w:p w14:paraId="2F73F4C4" w14:textId="3890D9D8" w:rsidR="00F35F10" w:rsidRPr="005473F4" w:rsidRDefault="005473F4" w:rsidP="00F35F10">
      <w:pPr>
        <w:pStyle w:val="ListParagraph"/>
        <w:numPr>
          <w:ilvl w:val="0"/>
          <w:numId w:val="7"/>
        </w:numPr>
      </w:pPr>
      <w:r>
        <w:t>Implement different level types (endless, waves, attack)</w:t>
      </w:r>
    </w:p>
    <w:p w14:paraId="13977926" w14:textId="2EBD94DC" w:rsidR="00E808C2" w:rsidRDefault="00E808C2" w:rsidP="00E808C2">
      <w:pPr>
        <w:pStyle w:val="Heading1"/>
      </w:pPr>
      <w:r>
        <w:t>Approval</w:t>
      </w:r>
    </w:p>
    <w:p w14:paraId="350F5F4E" w14:textId="1B63726E" w:rsidR="00E808C2" w:rsidRDefault="00185FCA" w:rsidP="00E808C2">
      <w:r>
        <w:t>“</w:t>
      </w:r>
      <w:r w:rsidR="00E808C2">
        <w:t>I have discussed with the team and approve this project plan. I will evaluate the progress and assign a grade for each of the three milestones.</w:t>
      </w:r>
      <w:r>
        <w:t>”</w:t>
      </w:r>
    </w:p>
    <w:p w14:paraId="0443521E" w14:textId="541B901F" w:rsidR="000A7E21" w:rsidRDefault="00E808C2" w:rsidP="00E808C2">
      <w:r>
        <w:t>Signature and Date:</w:t>
      </w:r>
      <w:r w:rsidR="00185FCA">
        <w:t xml:space="preserve"> ____________________________________________________________________</w:t>
      </w:r>
    </w:p>
    <w:sectPr w:rsidR="000A7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AE66C" w14:textId="77777777" w:rsidR="00C16DF8" w:rsidRDefault="00C16DF8" w:rsidP="00150253">
      <w:pPr>
        <w:spacing w:after="0"/>
      </w:pPr>
      <w:r>
        <w:separator/>
      </w:r>
    </w:p>
  </w:endnote>
  <w:endnote w:type="continuationSeparator" w:id="0">
    <w:p w14:paraId="5F55231E" w14:textId="77777777" w:rsidR="00C16DF8" w:rsidRDefault="00C16DF8" w:rsidP="00150253">
      <w:pPr>
        <w:spacing w:after="0"/>
      </w:pPr>
      <w:r>
        <w:continuationSeparator/>
      </w:r>
    </w:p>
  </w:endnote>
  <w:endnote w:type="continuationNotice" w:id="1">
    <w:p w14:paraId="54EADAB2" w14:textId="77777777" w:rsidR="00C16DF8" w:rsidRDefault="00C16D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B4712" w14:textId="77777777" w:rsidR="00C16DF8" w:rsidRDefault="00C16DF8" w:rsidP="00150253">
      <w:pPr>
        <w:spacing w:after="0"/>
      </w:pPr>
      <w:r>
        <w:separator/>
      </w:r>
    </w:p>
  </w:footnote>
  <w:footnote w:type="continuationSeparator" w:id="0">
    <w:p w14:paraId="79A6C21F" w14:textId="77777777" w:rsidR="00C16DF8" w:rsidRDefault="00C16DF8" w:rsidP="00150253">
      <w:pPr>
        <w:spacing w:after="0"/>
      </w:pPr>
      <w:r>
        <w:continuationSeparator/>
      </w:r>
    </w:p>
  </w:footnote>
  <w:footnote w:type="continuationNotice" w:id="1">
    <w:p w14:paraId="6B9BA7AA" w14:textId="77777777" w:rsidR="00C16DF8" w:rsidRDefault="00C16DF8">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353"/>
    <w:multiLevelType w:val="hybridMultilevel"/>
    <w:tmpl w:val="0360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E56C9"/>
    <w:multiLevelType w:val="hybridMultilevel"/>
    <w:tmpl w:val="304C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36ADF"/>
    <w:multiLevelType w:val="hybridMultilevel"/>
    <w:tmpl w:val="68B0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F78CA"/>
    <w:multiLevelType w:val="hybridMultilevel"/>
    <w:tmpl w:val="7F5A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80E02"/>
    <w:multiLevelType w:val="hybridMultilevel"/>
    <w:tmpl w:val="4EDC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52572"/>
    <w:multiLevelType w:val="hybridMultilevel"/>
    <w:tmpl w:val="9EEC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A1F13"/>
    <w:multiLevelType w:val="hybridMultilevel"/>
    <w:tmpl w:val="96B4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C2"/>
    <w:rsid w:val="00006BDE"/>
    <w:rsid w:val="000A5910"/>
    <w:rsid w:val="000A7E21"/>
    <w:rsid w:val="00150253"/>
    <w:rsid w:val="00185FCA"/>
    <w:rsid w:val="0021579B"/>
    <w:rsid w:val="002711E6"/>
    <w:rsid w:val="00283B16"/>
    <w:rsid w:val="00297763"/>
    <w:rsid w:val="00322401"/>
    <w:rsid w:val="00353444"/>
    <w:rsid w:val="00395EB9"/>
    <w:rsid w:val="004361FF"/>
    <w:rsid w:val="00447061"/>
    <w:rsid w:val="00490E17"/>
    <w:rsid w:val="004A0EAA"/>
    <w:rsid w:val="004C7EC6"/>
    <w:rsid w:val="00502F29"/>
    <w:rsid w:val="00512F0C"/>
    <w:rsid w:val="00532EB7"/>
    <w:rsid w:val="005473F4"/>
    <w:rsid w:val="00561E76"/>
    <w:rsid w:val="005A1093"/>
    <w:rsid w:val="005A4A69"/>
    <w:rsid w:val="006065CC"/>
    <w:rsid w:val="006724C6"/>
    <w:rsid w:val="00673ACC"/>
    <w:rsid w:val="00711F3D"/>
    <w:rsid w:val="007815D9"/>
    <w:rsid w:val="007D1831"/>
    <w:rsid w:val="007E3A7E"/>
    <w:rsid w:val="00804768"/>
    <w:rsid w:val="0091772B"/>
    <w:rsid w:val="00956F4F"/>
    <w:rsid w:val="009C3325"/>
    <w:rsid w:val="00A10EC0"/>
    <w:rsid w:val="00A33EEC"/>
    <w:rsid w:val="00A407AE"/>
    <w:rsid w:val="00A6072F"/>
    <w:rsid w:val="00B34AA9"/>
    <w:rsid w:val="00B57A12"/>
    <w:rsid w:val="00BD751C"/>
    <w:rsid w:val="00C16DF8"/>
    <w:rsid w:val="00D97AEC"/>
    <w:rsid w:val="00DD32C4"/>
    <w:rsid w:val="00DF5322"/>
    <w:rsid w:val="00E1287D"/>
    <w:rsid w:val="00E56E85"/>
    <w:rsid w:val="00E67273"/>
    <w:rsid w:val="00E808C2"/>
    <w:rsid w:val="00EA1C06"/>
    <w:rsid w:val="00EC3DB2"/>
    <w:rsid w:val="00F01D9B"/>
    <w:rsid w:val="00F21880"/>
    <w:rsid w:val="00F21E67"/>
    <w:rsid w:val="00F35F10"/>
    <w:rsid w:val="00F40038"/>
    <w:rsid w:val="00F47A3B"/>
    <w:rsid w:val="00F92171"/>
    <w:rsid w:val="00FB4808"/>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01A9"/>
  <w15:chartTrackingRefBased/>
  <w15:docId w15:val="{3F181E21-68C1-4F71-99C2-3FB5B1CD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E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Code">
    <w:name w:val="Code"/>
    <w:basedOn w:val="Normal"/>
    <w:qFormat/>
    <w:rsid w:val="00E808C2"/>
    <w:rPr>
      <w:rFonts w:ascii="Consolas" w:hAnsi="Consolas"/>
      <w:sz w:val="20"/>
    </w:rPr>
  </w:style>
  <w:style w:type="paragraph" w:styleId="NoSpacing">
    <w:name w:val="No Spacing"/>
    <w:uiPriority w:val="1"/>
    <w:qFormat/>
    <w:rsid w:val="00E808C2"/>
  </w:style>
  <w:style w:type="paragraph" w:styleId="Header">
    <w:name w:val="header"/>
    <w:basedOn w:val="Normal"/>
    <w:link w:val="HeaderChar"/>
    <w:uiPriority w:val="99"/>
    <w:unhideWhenUsed/>
    <w:rsid w:val="00150253"/>
    <w:pPr>
      <w:tabs>
        <w:tab w:val="center" w:pos="4680"/>
        <w:tab w:val="right" w:pos="9360"/>
      </w:tabs>
      <w:spacing w:after="0"/>
    </w:pPr>
  </w:style>
  <w:style w:type="character" w:customStyle="1" w:styleId="HeaderChar">
    <w:name w:val="Header Char"/>
    <w:basedOn w:val="DefaultParagraphFont"/>
    <w:link w:val="Header"/>
    <w:uiPriority w:val="99"/>
    <w:rsid w:val="00150253"/>
  </w:style>
  <w:style w:type="paragraph" w:styleId="Footer">
    <w:name w:val="footer"/>
    <w:basedOn w:val="Normal"/>
    <w:link w:val="FooterChar"/>
    <w:uiPriority w:val="99"/>
    <w:unhideWhenUsed/>
    <w:rsid w:val="00150253"/>
    <w:pPr>
      <w:tabs>
        <w:tab w:val="center" w:pos="4680"/>
        <w:tab w:val="right" w:pos="9360"/>
      </w:tabs>
      <w:spacing w:after="0"/>
    </w:pPr>
  </w:style>
  <w:style w:type="character" w:customStyle="1" w:styleId="FooterChar">
    <w:name w:val="Footer Char"/>
    <w:basedOn w:val="DefaultParagraphFont"/>
    <w:link w:val="Footer"/>
    <w:uiPriority w:val="99"/>
    <w:rsid w:val="00150253"/>
  </w:style>
  <w:style w:type="table" w:styleId="TableGrid">
    <w:name w:val="Table Grid"/>
    <w:basedOn w:val="TableNormal"/>
    <w:uiPriority w:val="39"/>
    <w:rsid w:val="0015025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5025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150253"/>
    <w:pPr>
      <w:spacing w:after="0"/>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3">
    <w:name w:val="Grid Table 6 Colorful Accent 3"/>
    <w:basedOn w:val="TableNormal"/>
    <w:uiPriority w:val="51"/>
    <w:rsid w:val="00150253"/>
    <w:pPr>
      <w:spacing w:after="0"/>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150253"/>
    <w:pPr>
      <w:spacing w:after="0"/>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5">
    <w:name w:val="List Table 2 Accent 5"/>
    <w:basedOn w:val="TableNormal"/>
    <w:uiPriority w:val="47"/>
    <w:rsid w:val="00150253"/>
    <w:pPr>
      <w:spacing w:after="0"/>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B34AA9"/>
    <w:pPr>
      <w:spacing w:after="0"/>
    </w:pPr>
  </w:style>
  <w:style w:type="paragraph" w:styleId="BalloonText">
    <w:name w:val="Balloon Text"/>
    <w:basedOn w:val="Normal"/>
    <w:link w:val="BalloonTextChar"/>
    <w:uiPriority w:val="99"/>
    <w:semiHidden/>
    <w:unhideWhenUsed/>
    <w:rsid w:val="00B34AA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A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acobdufaul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_000\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C316F3C7-5C16-401D-B485-A7FD5403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0</TotalTime>
  <Pages>4</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jacobdufault@gmail.com</dc:creator>
  <cp:keywords/>
  <dc:description/>
  <cp:lastModifiedBy>Microsoft account</cp:lastModifiedBy>
  <cp:revision>2</cp:revision>
  <dcterms:created xsi:type="dcterms:W3CDTF">2013-09-03T21:07:00Z</dcterms:created>
  <dcterms:modified xsi:type="dcterms:W3CDTF">2013-09-03T21:07:00Z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